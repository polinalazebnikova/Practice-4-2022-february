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639E" w14:textId="77777777" w:rsidR="0019789F" w:rsidRDefault="0019789F" w:rsidP="0019789F">
      <w:pPr>
        <w:pStyle w:val="10"/>
        <w:spacing w:after="200" w:line="276" w:lineRule="auto"/>
        <w:jc w:val="center"/>
      </w:pPr>
      <w:r>
        <w:t xml:space="preserve">МИНИСТЕРСТВО </w:t>
      </w:r>
      <w:r w:rsidR="00F03CFC">
        <w:t>ПРОСВЕЩЕНИЯ</w:t>
      </w:r>
      <w:r>
        <w:t xml:space="preserve"> РОССИЙСКОЙ ФЕДЕРАЦИИ </w:t>
      </w:r>
    </w:p>
    <w:p w14:paraId="482D9A69" w14:textId="77777777" w:rsidR="0019789F" w:rsidRDefault="0019789F" w:rsidP="0019789F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8898B48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6FB11A87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785390EB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8EB8C85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3F7A9B9D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DB0B2F2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5ECDD0BE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18CDF945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д.п.н., проф.</w:t>
      </w:r>
    </w:p>
    <w:p w14:paraId="30E0834A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01982B4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5DB7FE8B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</w:t>
      </w:r>
      <w:r>
        <w:rPr>
          <w:sz w:val="22"/>
          <w:szCs w:val="22"/>
        </w:rPr>
        <w:t>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ACFB73" w14:textId="77777777" w:rsidR="00036EA6" w:rsidRPr="00036EA6" w:rsidRDefault="00036EA6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65376CA0" w14:textId="77777777" w:rsidR="00036EA6" w:rsidRDefault="00036EA6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>З А Д А Н И Е</w:t>
      </w:r>
    </w:p>
    <w:p w14:paraId="1A4F2E16" w14:textId="77777777" w:rsidR="00054250" w:rsidRDefault="009A2B38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 xml:space="preserve">НА </w:t>
      </w:r>
      <w:r w:rsidR="00306A19">
        <w:rPr>
          <w:rFonts w:ascii="Times New Roman" w:eastAsia="Times New Roman" w:hAnsi="Times New Roman"/>
          <w:b/>
          <w:lang w:eastAsia="ru-RU"/>
        </w:rPr>
        <w:t xml:space="preserve">ПРОИЗВОДСТВЕННУЮ </w:t>
      </w:r>
      <w:r>
        <w:rPr>
          <w:rFonts w:ascii="Times New Roman" w:eastAsia="Times New Roman" w:hAnsi="Times New Roman"/>
          <w:b/>
          <w:lang w:eastAsia="ru-RU"/>
        </w:rPr>
        <w:t>ПРАКТИКУ</w:t>
      </w:r>
      <w:r w:rsidR="00306A19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6AA7D469" w14:textId="77777777" w:rsidR="009A2B38" w:rsidRPr="00036EA6" w:rsidRDefault="00306A19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(</w:t>
      </w:r>
      <w:r w:rsidR="00EC54ED">
        <w:rPr>
          <w:rFonts w:ascii="Times New Roman" w:eastAsia="Times New Roman" w:hAnsi="Times New Roman"/>
          <w:b/>
          <w:lang w:eastAsia="ru-RU"/>
        </w:rPr>
        <w:t>ТЕХНОЛОГИЧЕСК</w:t>
      </w:r>
      <w:r w:rsidR="0019789F">
        <w:rPr>
          <w:rFonts w:ascii="Times New Roman" w:eastAsia="Times New Roman" w:hAnsi="Times New Roman"/>
          <w:b/>
          <w:lang w:eastAsia="ru-RU"/>
        </w:rPr>
        <w:t>АЯ</w:t>
      </w:r>
      <w:r>
        <w:rPr>
          <w:rFonts w:ascii="Times New Roman" w:eastAsia="Times New Roman" w:hAnsi="Times New Roman"/>
          <w:b/>
          <w:lang w:eastAsia="ru-RU"/>
        </w:rPr>
        <w:t>)</w:t>
      </w:r>
    </w:p>
    <w:p w14:paraId="438CB8DB" w14:textId="77777777" w:rsidR="00036EA6" w:rsidRDefault="00036EA6" w:rsidP="009D43F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089C74F1" w14:textId="77777777" w:rsidR="00F17D1D" w:rsidRDefault="00F17D1D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753EEAAF" w14:textId="77777777" w:rsidR="00F17D1D" w:rsidRPr="00036EA6" w:rsidRDefault="00F17D1D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09BE3111" w14:textId="663D6D29" w:rsidR="0019789F" w:rsidRPr="0019789F" w:rsidRDefault="0019789F" w:rsidP="0019789F">
      <w:pPr>
        <w:spacing w:after="0"/>
        <w:ind w:left="-567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</w:rPr>
        <w:t xml:space="preserve">Студента   </w:t>
      </w:r>
      <w:r w:rsidR="00D51A60" w:rsidRPr="0019789F">
        <w:rPr>
          <w:rFonts w:ascii="Times New Roman" w:hAnsi="Times New Roman"/>
          <w:u w:val="single"/>
        </w:rPr>
        <w:t>_____</w:t>
      </w:r>
      <w:r w:rsidR="00D51A60">
        <w:rPr>
          <w:rFonts w:ascii="Times New Roman" w:hAnsi="Times New Roman"/>
          <w:u w:val="single"/>
        </w:rPr>
        <w:t>__</w:t>
      </w:r>
      <w:r w:rsidR="00D51A60" w:rsidRPr="0019789F">
        <w:rPr>
          <w:rFonts w:ascii="Times New Roman" w:hAnsi="Times New Roman"/>
          <w:u w:val="single"/>
        </w:rPr>
        <w:t>_</w:t>
      </w:r>
      <w:r w:rsidR="00D51A60">
        <w:rPr>
          <w:rFonts w:ascii="Times New Roman" w:hAnsi="Times New Roman"/>
          <w:u w:val="single"/>
        </w:rPr>
        <w:t>_________</w:t>
      </w:r>
      <w:r w:rsidR="00D51A60" w:rsidRPr="0019789F">
        <w:rPr>
          <w:rFonts w:ascii="Times New Roman" w:hAnsi="Times New Roman"/>
          <w:u w:val="single"/>
        </w:rPr>
        <w:t>_</w:t>
      </w:r>
      <w:r w:rsidR="00660259" w:rsidRPr="00660259">
        <w:rPr>
          <w:rFonts w:ascii="Times New Roman" w:hAnsi="Times New Roman"/>
          <w:u w:val="single"/>
        </w:rPr>
        <w:t>Лазебниковой Полины Михайловны</w:t>
      </w:r>
      <w:r w:rsidR="00660259" w:rsidRPr="00D51A60">
        <w:rPr>
          <w:rFonts w:ascii="Times New Roman" w:hAnsi="Times New Roman"/>
          <w:u w:val="single"/>
        </w:rPr>
        <w:t xml:space="preserve"> </w:t>
      </w:r>
      <w:r w:rsidR="00D51A60" w:rsidRPr="0019789F">
        <w:rPr>
          <w:rFonts w:ascii="Times New Roman" w:hAnsi="Times New Roman"/>
          <w:u w:val="single"/>
        </w:rPr>
        <w:t>_</w:t>
      </w:r>
      <w:r w:rsidR="00D51A60">
        <w:rPr>
          <w:rFonts w:ascii="Times New Roman" w:hAnsi="Times New Roman"/>
          <w:u w:val="single"/>
        </w:rPr>
        <w:t>_____________</w:t>
      </w:r>
      <w:r w:rsidR="00D51A60" w:rsidRPr="0019789F">
        <w:rPr>
          <w:rFonts w:ascii="Times New Roman" w:hAnsi="Times New Roman"/>
          <w:u w:val="single"/>
        </w:rPr>
        <w:t>____</w:t>
      </w:r>
      <w:r w:rsidR="00D51A60">
        <w:rPr>
          <w:rFonts w:ascii="Times New Roman" w:hAnsi="Times New Roman"/>
          <w:u w:val="single"/>
        </w:rPr>
        <w:t>__</w:t>
      </w:r>
      <w:r w:rsidR="00D51A60" w:rsidRPr="0019789F">
        <w:rPr>
          <w:rFonts w:ascii="Times New Roman" w:hAnsi="Times New Roman"/>
          <w:u w:val="single"/>
        </w:rPr>
        <w:t>__</w:t>
      </w:r>
      <w:r w:rsidR="00D51A60">
        <w:rPr>
          <w:rFonts w:ascii="Times New Roman" w:hAnsi="Times New Roman"/>
          <w:u w:val="single"/>
        </w:rPr>
        <w:t>________</w:t>
      </w:r>
    </w:p>
    <w:p w14:paraId="606D0575" w14:textId="77777777" w:rsidR="0019789F" w:rsidRPr="0019789F" w:rsidRDefault="0019789F" w:rsidP="0019789F">
      <w:pPr>
        <w:ind w:left="1557" w:firstLine="1275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  <w:vertAlign w:val="superscript"/>
        </w:rPr>
        <w:t xml:space="preserve"> (Фамилия, имя, отчество студента)</w:t>
      </w:r>
    </w:p>
    <w:p w14:paraId="517740C1" w14:textId="7F14CDA7" w:rsidR="0019789F" w:rsidRPr="0019789F" w:rsidRDefault="0019789F" w:rsidP="0019789F">
      <w:pPr>
        <w:spacing w:after="0"/>
        <w:ind w:left="-567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</w:rPr>
        <w:t xml:space="preserve">Руководитель </w:t>
      </w:r>
      <w:r w:rsidRPr="0019789F">
        <w:rPr>
          <w:rFonts w:ascii="Times New Roman" w:hAnsi="Times New Roman"/>
          <w:u w:val="single"/>
        </w:rPr>
        <w:t>________</w:t>
      </w:r>
      <w:r w:rsidR="00660259">
        <w:rPr>
          <w:rFonts w:ascii="Times New Roman" w:hAnsi="Times New Roman"/>
          <w:u w:val="single"/>
        </w:rPr>
        <w:t>Ильина Татьяна Сергеевна, старший преподаватель кафедры ИТи</w:t>
      </w:r>
      <w:r w:rsidR="00D51A60">
        <w:rPr>
          <w:rFonts w:ascii="Times New Roman" w:hAnsi="Times New Roman"/>
          <w:u w:val="single"/>
        </w:rPr>
        <w:t>ЭО</w:t>
      </w:r>
      <w:r w:rsidRPr="0019789F">
        <w:rPr>
          <w:rFonts w:ascii="Times New Roman" w:hAnsi="Times New Roman"/>
          <w:u w:val="single"/>
        </w:rPr>
        <w:t>_____</w:t>
      </w:r>
      <w:r w:rsidR="00D51A60">
        <w:rPr>
          <w:rFonts w:ascii="Times New Roman" w:hAnsi="Times New Roman"/>
          <w:u w:val="single"/>
        </w:rPr>
        <w:t>__</w:t>
      </w:r>
      <w:r w:rsidRPr="0019789F">
        <w:rPr>
          <w:rFonts w:ascii="Times New Roman" w:hAnsi="Times New Roman"/>
          <w:u w:val="single"/>
        </w:rPr>
        <w:t>___</w:t>
      </w:r>
    </w:p>
    <w:p w14:paraId="66FC117D" w14:textId="77777777" w:rsidR="0019789F" w:rsidRPr="0019789F" w:rsidRDefault="0019789F" w:rsidP="0019789F">
      <w:pPr>
        <w:ind w:left="-567"/>
        <w:jc w:val="both"/>
        <w:rPr>
          <w:rFonts w:ascii="Times New Roman" w:hAnsi="Times New Roman"/>
          <w:vertAlign w:val="superscript"/>
        </w:rPr>
      </w:pPr>
      <w:r w:rsidRPr="0019789F">
        <w:rPr>
          <w:rFonts w:ascii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F37DF65" w14:textId="7F9DE15B" w:rsidR="0019789F" w:rsidRPr="0019789F" w:rsidRDefault="0019789F" w:rsidP="0019789F">
      <w:pPr>
        <w:spacing w:after="0"/>
        <w:ind w:left="-567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</w:rPr>
        <w:t>Утверждено приказом  ФГБОУ ВО «РГПУ им. А. И. Герцена» №</w:t>
      </w:r>
      <w:r w:rsidR="00D51A60">
        <w:rPr>
          <w:rFonts w:ascii="Times New Roman" w:hAnsi="Times New Roman"/>
        </w:rPr>
        <w:t xml:space="preserve"> 0104-67</w:t>
      </w:r>
      <w:r w:rsidR="00D51A60" w:rsidRPr="00D51A60">
        <w:rPr>
          <w:rFonts w:ascii="Times New Roman" w:hAnsi="Times New Roman"/>
        </w:rPr>
        <w:t>/</w:t>
      </w:r>
      <w:r w:rsidR="00D51A60">
        <w:rPr>
          <w:rFonts w:ascii="Times New Roman" w:hAnsi="Times New Roman"/>
        </w:rPr>
        <w:t>03-ПР</w:t>
      </w:r>
      <w:r w:rsidRPr="0019789F">
        <w:rPr>
          <w:rFonts w:ascii="Times New Roman" w:hAnsi="Times New Roman"/>
        </w:rPr>
        <w:t xml:space="preserve"> «</w:t>
      </w:r>
      <w:r w:rsidR="00D51A60">
        <w:rPr>
          <w:rFonts w:ascii="Times New Roman" w:hAnsi="Times New Roman"/>
        </w:rPr>
        <w:t>25</w:t>
      </w:r>
      <w:r w:rsidRPr="0019789F">
        <w:rPr>
          <w:rFonts w:ascii="Times New Roman" w:hAnsi="Times New Roman"/>
        </w:rPr>
        <w:t xml:space="preserve">» </w:t>
      </w:r>
      <w:r w:rsidR="00D51A60">
        <w:rPr>
          <w:rFonts w:ascii="Times New Roman" w:hAnsi="Times New Roman"/>
        </w:rPr>
        <w:t xml:space="preserve">января </w:t>
      </w:r>
      <w:r w:rsidRPr="0019789F">
        <w:rPr>
          <w:rFonts w:ascii="Times New Roman" w:hAnsi="Times New Roman"/>
        </w:rPr>
        <w:t>20</w:t>
      </w:r>
      <w:r w:rsidR="00D51A60">
        <w:rPr>
          <w:rFonts w:ascii="Times New Roman" w:hAnsi="Times New Roman"/>
        </w:rPr>
        <w:t>22</w:t>
      </w:r>
      <w:r w:rsidRPr="0019789F">
        <w:rPr>
          <w:rFonts w:ascii="Times New Roman" w:hAnsi="Times New Roman"/>
        </w:rPr>
        <w:t xml:space="preserve">  г.</w:t>
      </w:r>
    </w:p>
    <w:p w14:paraId="4D82109D" w14:textId="71022F2B" w:rsidR="0019789F" w:rsidRPr="0019789F" w:rsidRDefault="0019789F" w:rsidP="0019789F">
      <w:pPr>
        <w:ind w:left="-567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  <w:b/>
        </w:rPr>
        <w:t>Срок представления</w:t>
      </w:r>
      <w:r w:rsidRPr="0019789F">
        <w:rPr>
          <w:rFonts w:ascii="Times New Roman" w:hAnsi="Times New Roman"/>
        </w:rPr>
        <w:t xml:space="preserve"> студентом </w:t>
      </w:r>
      <w:r w:rsidRPr="0019789F">
        <w:rPr>
          <w:rFonts w:ascii="Times New Roman" w:hAnsi="Times New Roman"/>
          <w:b/>
        </w:rPr>
        <w:t>отчета по практике на кафедру</w:t>
      </w:r>
      <w:r w:rsidRPr="0019789F">
        <w:rPr>
          <w:rFonts w:ascii="Times New Roman" w:hAnsi="Times New Roman"/>
        </w:rPr>
        <w:t xml:space="preserve"> </w:t>
      </w:r>
      <w:r w:rsidRPr="0019789F">
        <w:rPr>
          <w:rFonts w:ascii="Times New Roman" w:hAnsi="Times New Roman"/>
          <w:u w:val="single"/>
        </w:rPr>
        <w:t>_</w:t>
      </w:r>
      <w:r w:rsidR="009D20D8">
        <w:rPr>
          <w:rFonts w:ascii="Times New Roman" w:hAnsi="Times New Roman"/>
          <w:u w:val="single"/>
        </w:rPr>
        <w:t>______</w:t>
      </w:r>
      <w:r w:rsidRPr="0019789F">
        <w:rPr>
          <w:rFonts w:ascii="Times New Roman" w:hAnsi="Times New Roman"/>
          <w:u w:val="single"/>
        </w:rPr>
        <w:t>__</w:t>
      </w:r>
      <w:r w:rsidR="009D20D8">
        <w:rPr>
          <w:rFonts w:ascii="Times New Roman" w:hAnsi="Times New Roman"/>
          <w:u w:val="single"/>
        </w:rPr>
        <w:t>15.02.2022</w:t>
      </w:r>
      <w:r w:rsidRPr="0019789F">
        <w:rPr>
          <w:rFonts w:ascii="Times New Roman" w:hAnsi="Times New Roman"/>
          <w:u w:val="single"/>
        </w:rPr>
        <w:t>______________</w:t>
      </w:r>
    </w:p>
    <w:p w14:paraId="11C438AB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BEC599" w14:textId="77777777" w:rsidR="00F17D1D" w:rsidRPr="00036EA6" w:rsidRDefault="00F17D1D" w:rsidP="00036E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44AF5161" w14:textId="77777777" w:rsidR="00036EA6" w:rsidRPr="00036EA6" w:rsidRDefault="00036EA6" w:rsidP="00036EA6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>Календар</w:t>
      </w:r>
      <w:r w:rsidR="006B141B">
        <w:rPr>
          <w:rFonts w:ascii="Times New Roman" w:eastAsia="Times New Roman" w:hAnsi="Times New Roman"/>
          <w:b/>
          <w:lang w:eastAsia="ru-RU"/>
        </w:rPr>
        <w:t xml:space="preserve">ный план прохождения </w:t>
      </w:r>
      <w:r w:rsidR="00054250">
        <w:rPr>
          <w:rFonts w:ascii="Times New Roman" w:eastAsia="Times New Roman" w:hAnsi="Times New Roman"/>
          <w:b/>
          <w:lang w:eastAsia="ru-RU"/>
        </w:rPr>
        <w:t>производственной</w:t>
      </w:r>
      <w:r w:rsidR="006B141B">
        <w:rPr>
          <w:rFonts w:ascii="Times New Roman" w:eastAsia="Times New Roman" w:hAnsi="Times New Roman"/>
          <w:b/>
          <w:lang w:eastAsia="ru-RU"/>
        </w:rPr>
        <w:t xml:space="preserve"> практики</w:t>
      </w:r>
      <w:r w:rsidRPr="00036EA6">
        <w:rPr>
          <w:rFonts w:ascii="Times New Roman" w:eastAsia="Times New Roman" w:hAnsi="Times New Roman"/>
          <w:b/>
          <w:lang w:eastAsia="ru-RU"/>
        </w:rPr>
        <w:t>:</w:t>
      </w:r>
    </w:p>
    <w:p w14:paraId="14D1C511" w14:textId="77777777" w:rsidR="00036EA6" w:rsidRPr="00036EA6" w:rsidRDefault="00036EA6" w:rsidP="00036EA6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tbl>
      <w:tblPr>
        <w:tblW w:w="1017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95"/>
        <w:gridCol w:w="2552"/>
        <w:gridCol w:w="1134"/>
        <w:gridCol w:w="1498"/>
      </w:tblGrid>
      <w:tr w:rsidR="00054250" w14:paraId="2747DC46" w14:textId="77777777" w:rsidTr="0019789F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1D3F3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E2A6" w14:textId="77777777" w:rsidR="00054250" w:rsidRDefault="00054250">
            <w:pPr>
              <w:pStyle w:val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FDE2F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87B8FC9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054250" w14:paraId="64988323" w14:textId="77777777" w:rsidTr="0019789F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A437F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C1F59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B8CB9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2648E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054250" w14:paraId="71E2EA72" w14:textId="77777777" w:rsidTr="0019789F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BB09A" w14:textId="77777777" w:rsidR="00054250" w:rsidRDefault="00054250" w:rsidP="00054250">
            <w:pPr>
              <w:pStyle w:val="10"/>
              <w:numPr>
                <w:ilvl w:val="0"/>
                <w:numId w:val="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C54ED" w14:paraId="133390CB" w14:textId="77777777" w:rsidTr="006B2820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03D6" w14:textId="77777777" w:rsidR="00EC54ED" w:rsidRPr="00EC54ED" w:rsidRDefault="00EC54ED" w:rsidP="00EC54ED">
            <w:pPr>
              <w:pStyle w:val="10"/>
              <w:numPr>
                <w:ilvl w:val="1"/>
                <w:numId w:val="4"/>
              </w:numPr>
              <w:tabs>
                <w:tab w:val="left" w:pos="-15"/>
              </w:tabs>
              <w:spacing w:line="276" w:lineRule="auto"/>
              <w:ind w:left="0" w:firstLine="0"/>
              <w:jc w:val="both"/>
              <w:rPr>
                <w:color w:val="000000"/>
              </w:rPr>
            </w:pPr>
            <w:r w:rsidRPr="00EC54ED">
              <w:rPr>
                <w:color w:val="000000"/>
              </w:rPr>
              <w:t>Разработать техническое задание на создание программного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продукта в соответствии с темой выпускной квалификационной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работы. в соответствии с ГОСТ 15.016-2016 Система разработки и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постановки продукции на производство (СРПП). Техническое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задание. Требования к содержанию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и оформлению.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(http://docs.cntd.ru/document/1200144624).</w:t>
            </w:r>
          </w:p>
          <w:p w14:paraId="7124FC49" w14:textId="77777777" w:rsidR="00EC54ED" w:rsidRPr="00054250" w:rsidRDefault="00EC54ED" w:rsidP="00EC54ED">
            <w:pPr>
              <w:pStyle w:val="10"/>
              <w:tabs>
                <w:tab w:val="left" w:pos="-15"/>
              </w:tabs>
              <w:spacing w:line="276" w:lineRule="auto"/>
            </w:pPr>
          </w:p>
          <w:p w14:paraId="32EF6AAA" w14:textId="77777777" w:rsidR="00EC54ED" w:rsidRDefault="00EC54ED">
            <w:pPr>
              <w:pStyle w:val="10"/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DBD633" w14:textId="77777777" w:rsidR="00EC54ED" w:rsidRDefault="00EC54ED" w:rsidP="00EC54ED">
            <w:pPr>
              <w:pStyle w:val="10"/>
              <w:tabs>
                <w:tab w:val="left" w:pos="-15"/>
              </w:tabs>
            </w:pPr>
            <w:r>
              <w:t>По результатам выполнения заданий  1.1-1.3 студент предоставляет разработанное техническое задание. Текстовый документ</w:t>
            </w:r>
          </w:p>
          <w:p w14:paraId="7DB51F37" w14:textId="77777777" w:rsidR="00EC54ED" w:rsidRDefault="00EC54ED" w:rsidP="00EC54ED">
            <w:pPr>
              <w:pStyle w:val="10"/>
              <w:tabs>
                <w:tab w:val="left" w:pos="-15"/>
              </w:tabs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287B8621" w14:textId="77777777" w:rsidR="00EC54ED" w:rsidRDefault="00EC54ED" w:rsidP="00054250">
            <w:pPr>
              <w:pStyle w:val="a4"/>
              <w:spacing w:before="0"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315B" w14:textId="77777777" w:rsidR="00EC54ED" w:rsidRDefault="004B195F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02.02.2022</w:t>
            </w:r>
          </w:p>
          <w:p w14:paraId="1D484BE1" w14:textId="77777777" w:rsidR="004B195F" w:rsidRDefault="004B195F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  <w:p w14:paraId="25D5714A" w14:textId="2E13D1D6" w:rsidR="004B195F" w:rsidRDefault="004B195F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B8C1" w14:textId="77777777" w:rsidR="00EC54ED" w:rsidRDefault="004B195F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02.02.2022</w:t>
            </w:r>
          </w:p>
          <w:p w14:paraId="5E3EE2CE" w14:textId="77777777" w:rsidR="004B195F" w:rsidRDefault="004B195F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  <w:p w14:paraId="0867DA6F" w14:textId="675094D5" w:rsidR="004B195F" w:rsidRDefault="004B195F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03.02.2022</w:t>
            </w:r>
          </w:p>
        </w:tc>
      </w:tr>
      <w:tr w:rsidR="00EC54ED" w14:paraId="056CEDCE" w14:textId="77777777" w:rsidTr="006B2820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85A0" w14:textId="77777777" w:rsidR="00EC54ED" w:rsidRPr="00EC54ED" w:rsidRDefault="00EC54ED" w:rsidP="00EC54ED">
            <w:pPr>
              <w:pStyle w:val="10"/>
              <w:spacing w:after="200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t xml:space="preserve">1.2.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Оформить разработанное техническое задание с использованием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прикладных программ, ориентированных на создание текста, графики,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схем, диаграмм и т.д.</w:t>
            </w:r>
          </w:p>
          <w:p w14:paraId="788128B5" w14:textId="77777777" w:rsidR="00EC54ED" w:rsidRDefault="00EC54ED" w:rsidP="00054250">
            <w:pPr>
              <w:pStyle w:val="10"/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0E03A2F0" w14:textId="77777777" w:rsidR="00EC54ED" w:rsidRPr="00054250" w:rsidRDefault="00EC54ED" w:rsidP="00054250">
            <w:pPr>
              <w:pStyle w:val="a4"/>
              <w:spacing w:before="0"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E9C57" w14:textId="277AF6E1" w:rsidR="00EC54ED" w:rsidRDefault="004B195F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09690" w14:textId="3327B02F" w:rsidR="00EC54ED" w:rsidRDefault="004B195F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04.02.2022</w:t>
            </w:r>
          </w:p>
        </w:tc>
      </w:tr>
      <w:tr w:rsidR="00EC54ED" w14:paraId="67EE1F3B" w14:textId="77777777" w:rsidTr="006B2820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BA2FF" w14:textId="77777777" w:rsidR="00EC54ED" w:rsidRPr="00EC54ED" w:rsidRDefault="00EC54ED" w:rsidP="00EC54ED">
            <w:pPr>
              <w:pStyle w:val="10"/>
              <w:spacing w:after="200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lastRenderedPageBreak/>
              <w:t>1.3.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Представить выполненное задание в виде текста, оформленного в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соответствии с ГОСТ «Общие требования к текстовым документам»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(https://files.stroyinf.ru/Data/708/70827.pdf).</w:t>
            </w:r>
          </w:p>
          <w:p w14:paraId="70D8DC16" w14:textId="77777777" w:rsidR="00EC54ED" w:rsidRDefault="00EC54ED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034D3" w14:textId="77777777" w:rsidR="00EC54ED" w:rsidRPr="00054250" w:rsidRDefault="00EC54ED" w:rsidP="00054250">
            <w:pPr>
              <w:pStyle w:val="a4"/>
              <w:spacing w:before="0" w:beforeAutospacing="0" w:after="0" w:afterAutospacing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74DCE" w14:textId="0367F3A9" w:rsidR="00EC54ED" w:rsidRDefault="004B195F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B8CC" w14:textId="1B7E243C" w:rsidR="00EC54ED" w:rsidRDefault="004B195F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06.02.2022</w:t>
            </w:r>
          </w:p>
        </w:tc>
      </w:tr>
      <w:tr w:rsidR="00054250" w14:paraId="3698B63F" w14:textId="77777777" w:rsidTr="0019789F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11252" w14:textId="77777777" w:rsidR="00054250" w:rsidRDefault="00054250" w:rsidP="00054250">
            <w:pPr>
              <w:pStyle w:val="10"/>
              <w:numPr>
                <w:ilvl w:val="0"/>
                <w:numId w:val="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054250" w14:paraId="293B11B7" w14:textId="77777777" w:rsidTr="0019789F">
        <w:trPr>
          <w:trHeight w:val="509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45C4A" w14:textId="77777777" w:rsidR="00C1174A" w:rsidRPr="00C1174A" w:rsidRDefault="00054250" w:rsidP="00C1174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 w:rsidR="00C1174A" w:rsidRPr="00C1174A">
              <w:rPr>
                <w:color w:val="000000"/>
              </w:rPr>
              <w:t>Провести анализ различных источников (научная литература,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учебная литература, научные статьи, материалы сайтов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(содержащих профессиональную и достоверную информацию) по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одной их тем:</w:t>
            </w:r>
          </w:p>
          <w:p w14:paraId="25A54EB6" w14:textId="77777777" w:rsidR="00C1174A" w:rsidRPr="00C1174A" w:rsidRDefault="00C1174A" w:rsidP="00C1174A">
            <w:pPr>
              <w:pStyle w:val="10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</w:t>
            </w:r>
            <w:r>
              <w:rPr>
                <w:color w:val="000000"/>
              </w:rPr>
              <w:t xml:space="preserve"> </w:t>
            </w:r>
            <w:r w:rsidRPr="00C1174A">
              <w:rPr>
                <w:color w:val="000000"/>
              </w:rPr>
              <w:t>интеллектуальные системы (Artificial intelligence);</w:t>
            </w:r>
          </w:p>
          <w:p w14:paraId="51C96F10" w14:textId="77777777" w:rsidR="00C1174A" w:rsidRPr="00C1174A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биоинформатика (Bioinformatics);</w:t>
            </w:r>
          </w:p>
          <w:p w14:paraId="37B69593" w14:textId="77777777" w:rsidR="00C1174A" w:rsidRPr="00C1174A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когнитивные ИТ (Cognitive science);</w:t>
            </w:r>
          </w:p>
          <w:p w14:paraId="7294FD4B" w14:textId="77777777" w:rsidR="00C1174A" w:rsidRPr="00C1174A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вычислительная математика (Computational science);</w:t>
            </w:r>
          </w:p>
          <w:p w14:paraId="58C61EBB" w14:textId="77777777" w:rsidR="00C1174A" w:rsidRPr="00C1174A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компьютерные науки (Computer science);</w:t>
            </w:r>
          </w:p>
          <w:p w14:paraId="4395C8C5" w14:textId="77777777" w:rsidR="00C1174A" w:rsidRPr="00C1174A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технологии баз данных (Database engineering);</w:t>
            </w:r>
          </w:p>
          <w:p w14:paraId="6444096D" w14:textId="77777777" w:rsidR="00C1174A" w:rsidRPr="00C1174A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цифровые библиотеки (Digital library science);</w:t>
            </w:r>
          </w:p>
          <w:p w14:paraId="212A8EF7" w14:textId="77777777" w:rsidR="00C1174A" w:rsidRPr="00C1174A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компьютерная графика (Graphics);</w:t>
            </w:r>
          </w:p>
          <w:p w14:paraId="6ECFE9A4" w14:textId="562F37EE" w:rsidR="00054250" w:rsidRPr="009D20D8" w:rsidRDefault="00C1174A" w:rsidP="009D20D8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человеко-машинное взаимодействие (Human-computer interaction)</w:t>
            </w:r>
            <w:r>
              <w:rPr>
                <w:color w:val="000000"/>
              </w:rPr>
              <w:t>.</w:t>
            </w:r>
          </w:p>
          <w:p w14:paraId="39431EA2" w14:textId="77777777" w:rsidR="00054250" w:rsidRDefault="0005425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 w:rsidR="00C1174A" w:rsidRPr="00C1174A">
              <w:rPr>
                <w:color w:val="000000"/>
              </w:rPr>
              <w:t>Провести анализ различных источников (научная литература,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учебная литература, научные статьи, материалы сайтов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(содержащих профессиональную и достоверную информацию) по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одной их тем:</w:t>
            </w:r>
          </w:p>
          <w:p w14:paraId="5EFAEF9C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теория информации (Information science);</w:t>
            </w:r>
          </w:p>
          <w:p w14:paraId="5BC72DCE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архитектура ЭВМ (Instructional design);</w:t>
            </w:r>
          </w:p>
          <w:p w14:paraId="03351487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инженерия знаний (Knowledge engineering);</w:t>
            </w:r>
          </w:p>
          <w:p w14:paraId="2661269B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обучающие системы (Learning theory);</w:t>
            </w:r>
          </w:p>
          <w:p w14:paraId="7812DE8D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управленческие информационные системы (Management information</w:t>
            </w:r>
          </w:p>
          <w:p w14:paraId="06F0BAB1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systems);</w:t>
            </w:r>
          </w:p>
          <w:p w14:paraId="5C36C854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технологии мультимедиа (Multimedia design);</w:t>
            </w:r>
          </w:p>
          <w:p w14:paraId="3CB028EA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сетевые технологии (Network engineering);</w:t>
            </w:r>
          </w:p>
          <w:p w14:paraId="4D1E7026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анализ качества информационных систем (Performance analysis);</w:t>
            </w:r>
          </w:p>
          <w:p w14:paraId="23C14529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автоматизация научных исследований (Scientific computing);</w:t>
            </w:r>
          </w:p>
          <w:p w14:paraId="48870A30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архитектура программного обеспечения (Software architecture);</w:t>
            </w:r>
          </w:p>
          <w:p w14:paraId="7F9EBA89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инженерия обеспечения (Software engineering);</w:t>
            </w:r>
          </w:p>
          <w:p w14:paraId="07671794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системное администрирование (System administration);</w:t>
            </w:r>
          </w:p>
          <w:p w14:paraId="19003B58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безопасность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ИТ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(System security and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lastRenderedPageBreak/>
              <w:t>privacy);</w:t>
            </w:r>
          </w:p>
          <w:p w14:paraId="38F169BF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• web-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технологии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(Web service design);</w:t>
            </w:r>
          </w:p>
          <w:p w14:paraId="2072A8DE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тема предлагается самостоятельно студентом.</w:t>
            </w:r>
          </w:p>
          <w:p w14:paraId="69C51660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</w:p>
          <w:p w14:paraId="48F856E3" w14:textId="77777777" w:rsidR="00C1174A" w:rsidRDefault="00C1174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1F86" w14:textId="77777777" w:rsidR="00054250" w:rsidRPr="00C1174A" w:rsidRDefault="00C1174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1320" w14:textId="640DE58E" w:rsidR="00054250" w:rsidRDefault="004B195F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07.02.2022</w:t>
            </w:r>
          </w:p>
          <w:p w14:paraId="06A3896C" w14:textId="77777777" w:rsidR="004B195F" w:rsidRDefault="004B195F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  <w:p w14:paraId="3D084873" w14:textId="3559FAA3" w:rsidR="004B195F" w:rsidRDefault="004B195F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FFEB" w14:textId="77777777" w:rsidR="00054250" w:rsidRDefault="004B195F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08.02.2022</w:t>
            </w:r>
          </w:p>
          <w:p w14:paraId="2D631319" w14:textId="77777777" w:rsidR="004B195F" w:rsidRDefault="004B195F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  <w:p w14:paraId="01D0257E" w14:textId="43CFE622" w:rsidR="004B195F" w:rsidRDefault="004B195F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09.02.2022</w:t>
            </w:r>
          </w:p>
        </w:tc>
      </w:tr>
      <w:tr w:rsidR="00C1174A" w14:paraId="1AB9E931" w14:textId="77777777" w:rsidTr="0019789F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6323" w14:textId="77777777" w:rsidR="00C1174A" w:rsidRDefault="00C1174A" w:rsidP="00C1174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1567" w14:textId="77777777" w:rsidR="00C1174A" w:rsidRDefault="00C1174A">
            <w:pPr>
              <w:pStyle w:val="10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C22B" w14:textId="77777777" w:rsidR="00C1174A" w:rsidRDefault="00C1174A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DCD7" w14:textId="77777777" w:rsidR="00C1174A" w:rsidRDefault="00C1174A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054250" w14:paraId="67DF77F6" w14:textId="77777777" w:rsidTr="0019789F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3C268" w14:textId="77777777" w:rsidR="00054250" w:rsidRDefault="00054250">
            <w:pPr>
              <w:rPr>
                <w:rFonts w:cs="Calibri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B6062C" w14:textId="77777777" w:rsidR="00054250" w:rsidRDefault="00054250">
            <w:pPr>
              <w:rPr>
                <w:rFonts w:cs="Calibri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77929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8FF610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</w:tr>
      <w:tr w:rsidR="00054250" w14:paraId="04B2BD38" w14:textId="77777777" w:rsidTr="0019789F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0266" w14:textId="77777777" w:rsidR="00054250" w:rsidRPr="000E0A9B" w:rsidRDefault="00054250" w:rsidP="000E0A9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C1174A" w:rsidRPr="00C1174A">
              <w:rPr>
                <w:color w:val="000000"/>
              </w:rPr>
              <w:t>Результаты анализа представить в виде текста (синтезировать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знания, полученные в результате анализа различных источников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информации). То есть в виде текста представить анализ состояния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AA7FF" w14:textId="77777777" w:rsidR="00054250" w:rsidRDefault="00C1174A" w:rsidP="00C1174A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AA2B" w14:textId="1173C2CA" w:rsidR="00054250" w:rsidRDefault="004B195F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1DDE" w14:textId="64F7EAE1" w:rsidR="00054250" w:rsidRDefault="004B195F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10.02.2022</w:t>
            </w:r>
          </w:p>
        </w:tc>
      </w:tr>
      <w:tr w:rsidR="00C1174A" w14:paraId="018E9A99" w14:textId="77777777" w:rsidTr="0019789F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D294" w14:textId="77777777" w:rsidR="00C1174A" w:rsidRDefault="00C1174A" w:rsidP="00C1174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4B50" w14:textId="77777777" w:rsidR="00C1174A" w:rsidRDefault="00C1174A" w:rsidP="00C1174A">
            <w:pPr>
              <w:pStyle w:val="a4"/>
              <w:spacing w:before="0" w:beforeAutospacing="0" w:after="0" w:afterAutospacing="0"/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03D9" w14:textId="77777777" w:rsidR="00C1174A" w:rsidRDefault="00C1174A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4FC2" w14:textId="77777777" w:rsidR="00C1174A" w:rsidRDefault="00C1174A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C1174A" w14:paraId="7C5DC128" w14:textId="77777777" w:rsidTr="0019789F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A03E" w14:textId="77777777" w:rsidR="00C1174A" w:rsidRDefault="00C1174A" w:rsidP="00C1174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615D" w14:textId="77777777" w:rsidR="00C1174A" w:rsidRDefault="00C1174A" w:rsidP="00C1174A">
            <w:pPr>
              <w:pStyle w:val="a4"/>
              <w:spacing w:before="0" w:beforeAutospacing="0" w:after="0" w:afterAutospacing="0"/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EEE0" w14:textId="77777777" w:rsidR="00C1174A" w:rsidRDefault="00C1174A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C2CB" w14:textId="77777777" w:rsidR="00C1174A" w:rsidRDefault="00C1174A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054250" w14:paraId="1A7C481D" w14:textId="77777777" w:rsidTr="0019789F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80C73" w14:textId="77777777" w:rsidR="00054250" w:rsidRDefault="00054250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2676E" w14:textId="77777777" w:rsidR="00054250" w:rsidRDefault="0005425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969DA9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B26CD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</w:tr>
      <w:tr w:rsidR="00054250" w14:paraId="2695744A" w14:textId="77777777" w:rsidTr="00C1174A">
        <w:trPr>
          <w:trHeight w:val="26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CE73882" w14:textId="77777777" w:rsidR="00054250" w:rsidRDefault="00054250">
            <w:pPr>
              <w:rPr>
                <w:rFonts w:cs="Calibri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FA101" w14:textId="77777777" w:rsidR="00054250" w:rsidRDefault="00054250">
            <w:pPr>
              <w:rPr>
                <w:rFonts w:cs="Calibri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E806BAA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FAF63D4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</w:tr>
      <w:tr w:rsidR="00C1174A" w14:paraId="74AA354E" w14:textId="77777777" w:rsidTr="009D20D8">
        <w:trPr>
          <w:trHeight w:val="2268"/>
        </w:trPr>
        <w:tc>
          <w:tcPr>
            <w:tcW w:w="49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95CF" w14:textId="1B52E531" w:rsidR="00C1174A" w:rsidRPr="009D20D8" w:rsidRDefault="00C1174A" w:rsidP="009D20D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 w:rsidRPr="006B2820">
              <w:rPr>
                <w:color w:val="000000"/>
              </w:rPr>
              <w:t xml:space="preserve">2.3. </w:t>
            </w:r>
            <w:r w:rsidR="006B2820" w:rsidRPr="006B2820">
              <w:rPr>
                <w:color w:val="000000"/>
              </w:rPr>
              <w:t>Представить выполненное задание в виде текста, оформленного в</w:t>
            </w:r>
            <w:r w:rsidR="006B2820">
              <w:rPr>
                <w:color w:val="000000"/>
              </w:rPr>
              <w:t xml:space="preserve"> </w:t>
            </w:r>
            <w:r w:rsidR="006B2820" w:rsidRPr="006B2820">
              <w:rPr>
                <w:color w:val="000000"/>
              </w:rPr>
              <w:t>соответствии с ГОСТ «Общие требования к текстовым документам»</w:t>
            </w:r>
            <w:r w:rsidR="006B2820">
              <w:rPr>
                <w:color w:val="000000"/>
              </w:rPr>
              <w:t xml:space="preserve"> </w:t>
            </w:r>
            <w:r w:rsidR="006B2820" w:rsidRPr="006B2820">
              <w:rPr>
                <w:color w:val="000000"/>
              </w:rPr>
              <w:t>(https://files.stroyinf.ru/Data/708/70827.pdf).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0E609" w14:textId="77777777" w:rsidR="00C1174A" w:rsidRDefault="00C1174A" w:rsidP="009D20D8">
            <w:pPr>
              <w:pStyle w:val="a4"/>
              <w:spacing w:before="0" w:beforeAutospacing="0" w:after="0" w:afterAutospacing="0"/>
              <w:rPr>
                <w:rFonts w:cs="Calibri"/>
              </w:rPr>
            </w:pPr>
            <w:r>
              <w:rPr>
                <w:color w:val="000000"/>
              </w:rP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DE2E" w14:textId="059B1DD2" w:rsidR="00C1174A" w:rsidRDefault="004B195F" w:rsidP="009D20D8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12</w:t>
            </w:r>
            <w:r w:rsidRPr="004B195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6EBE" w14:textId="523E8CBC" w:rsidR="00C1174A" w:rsidRDefault="004B195F" w:rsidP="009D20D8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12</w:t>
            </w:r>
            <w:r w:rsidRPr="004B195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.02.2022</w:t>
            </w:r>
          </w:p>
        </w:tc>
      </w:tr>
      <w:tr w:rsidR="00054250" w14:paraId="36D08656" w14:textId="77777777" w:rsidTr="0019789F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BD9B6" w14:textId="77777777" w:rsidR="00054250" w:rsidRDefault="0005425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179D" w14:textId="1068B0CA" w:rsidR="009D20D8" w:rsidRDefault="00054250">
            <w:pPr>
              <w:pStyle w:val="10"/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 w:history="1">
              <w:r>
                <w:rPr>
                  <w:rStyle w:val="a3"/>
                  <w:color w:val="1155CC"/>
                </w:rPr>
                <w:t>https://git.herzen.spb.ru/igossoudarev/clouds</w:t>
              </w:r>
            </w:hyperlink>
            <w:r>
              <w:t xml:space="preserve"> </w:t>
            </w:r>
          </w:p>
          <w:p w14:paraId="33C96ADE" w14:textId="7BD86726" w:rsidR="00054250" w:rsidRDefault="00054250">
            <w:pPr>
              <w:pStyle w:val="10"/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hyperlink r:id="rId7" w:history="1">
              <w:r w:rsidR="00AC1215" w:rsidRPr="00362ED0">
                <w:rPr>
                  <w:rStyle w:val="a3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51158CB5" w14:textId="77777777" w:rsidR="008928BC" w:rsidRDefault="008928BC">
            <w:pPr>
              <w:pStyle w:val="10"/>
              <w:tabs>
                <w:tab w:val="left" w:pos="-15"/>
              </w:tabs>
            </w:pPr>
          </w:p>
          <w:p w14:paraId="42C3CF39" w14:textId="77777777" w:rsidR="00054250" w:rsidRDefault="00054250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A4E2" w14:textId="2F739D35" w:rsidR="00054250" w:rsidRDefault="00854B1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5084" w14:textId="054D1A71" w:rsidR="00054250" w:rsidRPr="00854B10" w:rsidRDefault="00854B10">
            <w:pPr>
              <w:pStyle w:val="1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</w:tr>
    </w:tbl>
    <w:p w14:paraId="78BE556C" w14:textId="77777777" w:rsidR="00F17D1D" w:rsidRDefault="00F17D1D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8E01BAD" w14:textId="77777777" w:rsidR="00F17D1D" w:rsidRDefault="00F17D1D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0892970A" w14:textId="77777777" w:rsidR="00036EA6" w:rsidRPr="00036EA6" w:rsidRDefault="00036EA6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036EA6">
        <w:rPr>
          <w:rFonts w:ascii="Times New Roman" w:eastAsia="Times New Roman" w:hAnsi="Times New Roman"/>
          <w:sz w:val="20"/>
          <w:szCs w:val="20"/>
          <w:lang w:eastAsia="ru-RU"/>
        </w:rPr>
        <w:t xml:space="preserve">Руководитель </w:t>
      </w:r>
      <w:r w:rsidR="006B141B">
        <w:rPr>
          <w:rFonts w:ascii="Times New Roman" w:eastAsia="Times New Roman" w:hAnsi="Times New Roman"/>
          <w:sz w:val="20"/>
          <w:szCs w:val="20"/>
          <w:lang w:eastAsia="ru-RU"/>
        </w:rPr>
        <w:t>практики</w:t>
      </w:r>
      <w:r w:rsidRPr="00036EA6">
        <w:rPr>
          <w:rFonts w:ascii="Times New Roman" w:eastAsia="Times New Roman" w:hAnsi="Times New Roman"/>
          <w:sz w:val="20"/>
          <w:szCs w:val="20"/>
          <w:lang w:eastAsia="ru-RU"/>
        </w:rPr>
        <w:t>_______________________________</w:t>
      </w:r>
      <w:r w:rsidR="009724D0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7AB91047" w14:textId="77777777" w:rsidR="00036EA6" w:rsidRPr="00036EA6" w:rsidRDefault="00036EA6" w:rsidP="00036EA6">
      <w:pPr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</w:pPr>
      <w:r w:rsidRPr="00036EA6"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(подпись руководителя)</w:t>
      </w:r>
    </w:p>
    <w:p w14:paraId="28B27618" w14:textId="1DB6980A" w:rsidR="000B6A44" w:rsidRDefault="00036EA6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036EA6">
        <w:rPr>
          <w:rFonts w:ascii="Times New Roman" w:eastAsia="Times New Roman" w:hAnsi="Times New Roman"/>
          <w:sz w:val="20"/>
          <w:szCs w:val="20"/>
          <w:lang w:eastAsia="ru-RU"/>
        </w:rPr>
        <w:t>Задание принял к и</w:t>
      </w:r>
      <w:r w:rsidR="0019789F">
        <w:rPr>
          <w:rFonts w:ascii="Times New Roman" w:eastAsia="Times New Roman" w:hAnsi="Times New Roman"/>
          <w:sz w:val="20"/>
          <w:szCs w:val="20"/>
          <w:lang w:eastAsia="ru-RU"/>
        </w:rPr>
        <w:t>сполнению  «</w:t>
      </w:r>
      <w:r w:rsidR="00854B10">
        <w:rPr>
          <w:rFonts w:ascii="Times New Roman" w:eastAsia="Times New Roman" w:hAnsi="Times New Roman"/>
          <w:sz w:val="20"/>
          <w:szCs w:val="20"/>
          <w:lang w:eastAsia="ru-RU"/>
        </w:rPr>
        <w:t>02</w:t>
      </w:r>
      <w:r w:rsidR="0019789F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854B10">
        <w:rPr>
          <w:rFonts w:ascii="Times New Roman" w:eastAsia="Times New Roman" w:hAnsi="Times New Roman"/>
          <w:sz w:val="20"/>
          <w:szCs w:val="20"/>
          <w:lang w:eastAsia="ru-RU"/>
        </w:rPr>
        <w:t xml:space="preserve">февраля </w:t>
      </w:r>
      <w:r w:rsidR="0019789F">
        <w:rPr>
          <w:rFonts w:ascii="Times New Roman" w:eastAsia="Times New Roman" w:hAnsi="Times New Roman"/>
          <w:sz w:val="20"/>
          <w:szCs w:val="20"/>
          <w:lang w:eastAsia="ru-RU"/>
        </w:rPr>
        <w:t>20</w:t>
      </w:r>
      <w:r w:rsidR="00854B10">
        <w:rPr>
          <w:rFonts w:ascii="Times New Roman" w:eastAsia="Times New Roman" w:hAnsi="Times New Roman"/>
          <w:sz w:val="20"/>
          <w:szCs w:val="20"/>
          <w:lang w:eastAsia="ru-RU"/>
        </w:rPr>
        <w:t>22</w:t>
      </w:r>
      <w:r w:rsidR="000B6A44">
        <w:rPr>
          <w:rFonts w:ascii="Times New Roman" w:eastAsia="Times New Roman" w:hAnsi="Times New Roman"/>
          <w:sz w:val="20"/>
          <w:szCs w:val="20"/>
          <w:lang w:eastAsia="ru-RU"/>
        </w:rPr>
        <w:t xml:space="preserve"> г.  </w:t>
      </w:r>
      <w:r w:rsidR="000B6A44" w:rsidRPr="00854B10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_</w:t>
      </w:r>
      <w:r w:rsidR="00854B10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__</w:t>
      </w:r>
      <w:r w:rsidR="000B6A44" w:rsidRPr="00854B10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_</w:t>
      </w:r>
      <w:r w:rsidR="00854B10" w:rsidRPr="00854B10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 xml:space="preserve">Лазебникова П. М. </w:t>
      </w:r>
      <w:r w:rsidR="000B6A44" w:rsidRPr="00854B10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__</w:t>
      </w:r>
      <w:r w:rsidR="00854B10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___</w:t>
      </w:r>
      <w:r w:rsidR="000B6A44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B95AC3">
        <w:rPr>
          <w:rFonts w:ascii="Times New Roman" w:eastAsia="Times New Roman" w:hAnsi="Times New Roman"/>
          <w:sz w:val="20"/>
          <w:szCs w:val="20"/>
          <w:lang w:eastAsia="ru-RU"/>
        </w:rPr>
        <w:t>______________</w:t>
      </w:r>
    </w:p>
    <w:p w14:paraId="61694BC3" w14:textId="77777777" w:rsidR="00F24130" w:rsidRDefault="000B6A44" w:rsidP="009D43F6">
      <w:pPr>
        <w:spacing w:after="0" w:line="240" w:lineRule="auto"/>
        <w:jc w:val="both"/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</w:t>
      </w:r>
      <w:r w:rsidR="00036EA6" w:rsidRPr="00036EA6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036EA6" w:rsidRPr="00036EA6"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(подпись студента)</w:t>
      </w:r>
    </w:p>
    <w:sectPr w:rsidR="00F24130" w:rsidSect="00F17D1D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B6AA4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A97327"/>
    <w:multiLevelType w:val="hybridMultilevel"/>
    <w:tmpl w:val="F822C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61AF"/>
    <w:multiLevelType w:val="multilevel"/>
    <w:tmpl w:val="1EC82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4B757CF5"/>
    <w:multiLevelType w:val="multilevel"/>
    <w:tmpl w:val="1EC82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3639E3"/>
    <w:multiLevelType w:val="hybridMultilevel"/>
    <w:tmpl w:val="D3B6AB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7" w15:restartNumberingAfterBreak="0">
    <w:nsid w:val="665C2572"/>
    <w:multiLevelType w:val="hybridMultilevel"/>
    <w:tmpl w:val="11C04936"/>
    <w:lvl w:ilvl="0" w:tplc="72C08F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1D213A"/>
    <w:multiLevelType w:val="hybridMultilevel"/>
    <w:tmpl w:val="CA98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6EA6"/>
    <w:rsid w:val="00036EA6"/>
    <w:rsid w:val="00054250"/>
    <w:rsid w:val="000B5E08"/>
    <w:rsid w:val="000B6A44"/>
    <w:rsid w:val="000E0A9B"/>
    <w:rsid w:val="000F1DC8"/>
    <w:rsid w:val="00124553"/>
    <w:rsid w:val="00154E4A"/>
    <w:rsid w:val="00162771"/>
    <w:rsid w:val="001840C1"/>
    <w:rsid w:val="00195827"/>
    <w:rsid w:val="0019789F"/>
    <w:rsid w:val="0021505D"/>
    <w:rsid w:val="002721AF"/>
    <w:rsid w:val="002F4890"/>
    <w:rsid w:val="00306A19"/>
    <w:rsid w:val="00332ADE"/>
    <w:rsid w:val="00340038"/>
    <w:rsid w:val="00353B08"/>
    <w:rsid w:val="00371792"/>
    <w:rsid w:val="003C0EB0"/>
    <w:rsid w:val="004B195F"/>
    <w:rsid w:val="004C2AAC"/>
    <w:rsid w:val="004C32F7"/>
    <w:rsid w:val="004F4713"/>
    <w:rsid w:val="00532102"/>
    <w:rsid w:val="005370DB"/>
    <w:rsid w:val="00577C9B"/>
    <w:rsid w:val="00643A5A"/>
    <w:rsid w:val="00660259"/>
    <w:rsid w:val="00663333"/>
    <w:rsid w:val="006B141B"/>
    <w:rsid w:val="006B2820"/>
    <w:rsid w:val="007100B7"/>
    <w:rsid w:val="007518E9"/>
    <w:rsid w:val="00792054"/>
    <w:rsid w:val="00854B10"/>
    <w:rsid w:val="00881E4A"/>
    <w:rsid w:val="008928BC"/>
    <w:rsid w:val="008B70F5"/>
    <w:rsid w:val="008C6B88"/>
    <w:rsid w:val="009131BB"/>
    <w:rsid w:val="0092534F"/>
    <w:rsid w:val="00937033"/>
    <w:rsid w:val="0095380A"/>
    <w:rsid w:val="009724D0"/>
    <w:rsid w:val="0097254A"/>
    <w:rsid w:val="0097559C"/>
    <w:rsid w:val="009A2B38"/>
    <w:rsid w:val="009D20D8"/>
    <w:rsid w:val="009D43F6"/>
    <w:rsid w:val="00AC1215"/>
    <w:rsid w:val="00B17D7C"/>
    <w:rsid w:val="00B92D3A"/>
    <w:rsid w:val="00B95AC3"/>
    <w:rsid w:val="00BD7EE6"/>
    <w:rsid w:val="00C1174A"/>
    <w:rsid w:val="00C24A3E"/>
    <w:rsid w:val="00C43C81"/>
    <w:rsid w:val="00CA288A"/>
    <w:rsid w:val="00CC5322"/>
    <w:rsid w:val="00CC7478"/>
    <w:rsid w:val="00D20035"/>
    <w:rsid w:val="00D51A60"/>
    <w:rsid w:val="00DA2955"/>
    <w:rsid w:val="00DA4B89"/>
    <w:rsid w:val="00DC4088"/>
    <w:rsid w:val="00DC7271"/>
    <w:rsid w:val="00E04834"/>
    <w:rsid w:val="00E15640"/>
    <w:rsid w:val="00E706F7"/>
    <w:rsid w:val="00EC54ED"/>
    <w:rsid w:val="00F03CFC"/>
    <w:rsid w:val="00F17D1D"/>
    <w:rsid w:val="00F24130"/>
    <w:rsid w:val="00F42119"/>
    <w:rsid w:val="00F4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E726"/>
  <w15:chartTrackingRefBased/>
  <w15:docId w15:val="{8A9BC82C-BC6F-41D3-B9C2-DF8E6C37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88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basedOn w:val="a"/>
    <w:rsid w:val="000F1DC8"/>
    <w:pPr>
      <w:suppressAutoHyphens/>
      <w:autoSpaceDE w:val="0"/>
      <w:spacing w:after="0" w:line="240" w:lineRule="auto"/>
    </w:pPr>
    <w:rPr>
      <w:rFonts w:ascii="Times New Roman" w:eastAsia="Times New Roman" w:hAnsi="Times New Roman"/>
      <w:color w:val="000000"/>
      <w:sz w:val="24"/>
      <w:szCs w:val="24"/>
      <w:lang w:eastAsia="hi-IN" w:bidi="hi-IN"/>
    </w:rPr>
  </w:style>
  <w:style w:type="character" w:styleId="a3">
    <w:name w:val="Hyperlink"/>
    <w:uiPriority w:val="99"/>
    <w:unhideWhenUsed/>
    <w:rsid w:val="00054250"/>
    <w:rPr>
      <w:color w:val="0000FF"/>
      <w:u w:val="single"/>
    </w:rPr>
  </w:style>
  <w:style w:type="paragraph" w:customStyle="1" w:styleId="10">
    <w:name w:val="Обычный1"/>
    <w:rsid w:val="00054250"/>
    <w:rPr>
      <w:rFonts w:ascii="Times New Roman" w:eastAsia="Times New Roman" w:hAnsi="Times New Roman"/>
      <w:sz w:val="24"/>
      <w:szCs w:val="24"/>
    </w:rPr>
  </w:style>
  <w:style w:type="paragraph" w:customStyle="1" w:styleId="a4">
    <w:name w:val="Обычный (веб)"/>
    <w:basedOn w:val="a"/>
    <w:uiPriority w:val="99"/>
    <w:unhideWhenUsed/>
    <w:rsid w:val="000542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Unresolved Mention"/>
    <w:uiPriority w:val="99"/>
    <w:semiHidden/>
    <w:unhideWhenUsed/>
    <w:rsid w:val="00C11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F17E5-8EFF-44D1-A42C-40E175A7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Лазебникова ПМ ИВТ Задание на практику</Template>
  <TotalTime>1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Links>
    <vt:vector size="12" baseType="variant">
      <vt:variant>
        <vt:i4>196680</vt:i4>
      </vt:variant>
      <vt:variant>
        <vt:i4>3</vt:i4>
      </vt:variant>
      <vt:variant>
        <vt:i4>0</vt:i4>
      </vt:variant>
      <vt:variant>
        <vt:i4>5</vt:i4>
      </vt:variant>
      <vt:variant>
        <vt:lpwstr>https://moodle.herzen.spb.ru/course/view.php?id=21174</vt:lpwstr>
      </vt:variant>
      <vt:variant>
        <vt:lpwstr/>
      </vt:variant>
      <vt:variant>
        <vt:i4>1572891</vt:i4>
      </vt:variant>
      <vt:variant>
        <vt:i4>0</vt:i4>
      </vt:variant>
      <vt:variant>
        <vt:i4>0</vt:i4>
      </vt:variant>
      <vt:variant>
        <vt:i4>5</vt:i4>
      </vt:variant>
      <vt:variant>
        <vt:lpwstr>https://git.herzen.spb.ru/igossoudarev/clouds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Михаил Лазебников</cp:lastModifiedBy>
  <cp:revision>2</cp:revision>
  <dcterms:created xsi:type="dcterms:W3CDTF">2022-02-07T14:33:00Z</dcterms:created>
  <dcterms:modified xsi:type="dcterms:W3CDTF">2022-02-07T14:33:00Z</dcterms:modified>
</cp:coreProperties>
</file>